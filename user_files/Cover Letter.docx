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Name:"/>
        <w:tag w:val="Name:"/>
        <w:id w:val="-1476832553"/>
        <w:placeholder>
          <w:docPart w:val="770A89F3DB9C41428A05D9440B96016C"/>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155F1E2" w14:textId="40C86027" w:rsidR="00EE1202" w:rsidRPr="00B6633B" w:rsidRDefault="00EE2A0D" w:rsidP="00B6633B">
          <w:pPr>
            <w:pStyle w:val="ContactInfo"/>
          </w:pPr>
          <w:r>
            <w:t>Ashish Prabhune</w:t>
          </w:r>
        </w:p>
      </w:sdtContent>
    </w:sdt>
    <w:p w14:paraId="592D2E03" w14:textId="12FA5CC9" w:rsidR="00EE1202" w:rsidRDefault="00EE2A0D" w:rsidP="00EF61F3">
      <w:pPr>
        <w:pStyle w:val="ContactInfo"/>
      </w:pPr>
      <w:r>
        <w:t>3207 Jefferson Ave #2</w:t>
      </w:r>
    </w:p>
    <w:sdt>
      <w:sdtPr>
        <w:alias w:val="Enter City, ST ZIP Code:"/>
        <w:tag w:val="Enter City, ST ZIP Code:"/>
        <w:id w:val="394779571"/>
        <w:placeholder>
          <w:docPart w:val="0A66B71BAB824A73848FB0BB6E65049F"/>
        </w:placeholder>
        <w15:appearance w15:val="hidden"/>
      </w:sdtPr>
      <w:sdtEndPr/>
      <w:sdtContent>
        <w:p w14:paraId="354B0ACC" w14:textId="5B635516" w:rsidR="00AB5C3A" w:rsidRPr="00EF61F3" w:rsidRDefault="00EE2A0D" w:rsidP="00EF61F3">
          <w:pPr>
            <w:pStyle w:val="ContactInfo"/>
          </w:pPr>
          <w:r>
            <w:t>Cincinnati, OH 45220</w:t>
          </w:r>
        </w:p>
      </w:sdtContent>
    </w:sdt>
    <w:sdt>
      <w:sdtPr>
        <w:alias w:val="Enter phone:"/>
        <w:tag w:val="Enter phone:"/>
        <w:id w:val="-854731031"/>
        <w:placeholder>
          <w:docPart w:val="13E7C20963CF425EAAC4F514CAD0C214"/>
        </w:placeholder>
        <w:dataBinding w:prefixMappings="xmlns:ns0='http://schemas.microsoft.com/temp/samples' " w:xpath="/ns0:employees[1]/ns0:employee[1]/ns0:SenderAddress[1]" w:storeItemID="{00000000-0000-0000-0000-000000000000}"/>
        <w15:appearance w15:val="hidden"/>
        <w:text/>
      </w:sdtPr>
      <w:sdtEndPr/>
      <w:sdtContent>
        <w:p w14:paraId="1AEA1405" w14:textId="54873D50" w:rsidR="000D456B" w:rsidRDefault="00EE2A0D" w:rsidP="00EF61F3">
          <w:pPr>
            <w:pStyle w:val="ContactInfo"/>
          </w:pPr>
          <w:r>
            <w:t>513-908-1359</w:t>
          </w:r>
        </w:p>
      </w:sdtContent>
    </w:sdt>
    <w:p w14:paraId="6DE7061C" w14:textId="2DBEC318" w:rsidR="00AB5C3A" w:rsidRPr="00EF61F3" w:rsidRDefault="00EE2A0D" w:rsidP="00EF61F3">
      <w:pPr>
        <w:pStyle w:val="ContactInfo"/>
      </w:pPr>
      <w:hyperlink r:id="rId8" w:history="1">
        <w:r w:rsidRPr="00D16504">
          <w:rPr>
            <w:rStyle w:val="Hyperlink"/>
          </w:rPr>
          <w:t>prabhuah@mail.uc.edu</w:t>
        </w:r>
      </w:hyperlink>
    </w:p>
    <w:p w14:paraId="52E247DF" w14:textId="324B2626" w:rsidR="00EE1202" w:rsidRDefault="000C2E9F">
      <w:pPr>
        <w:pStyle w:val="Salutation"/>
      </w:pPr>
      <w:r>
        <w:t>Dea</w:t>
      </w:r>
      <w:r w:rsidR="00EE2A0D">
        <w:t>r Hiring Manager</w:t>
      </w:r>
      <w:r>
        <w:t>:</w:t>
      </w:r>
    </w:p>
    <w:p w14:paraId="6707E83C" w14:textId="77777777" w:rsidR="00DA01E8" w:rsidRDefault="00DA01E8" w:rsidP="00DA01E8">
      <w:pPr>
        <w:pStyle w:val="Salutation"/>
      </w:pPr>
      <w:r>
        <w:t>I am reaching out to express my interest in your posting on LinkedIn for Software Engineering - Intern. With three years of experience in software development and hands-on experience using Java, C++, and Python and various frameworks and tools, I am confident to be an asset to your organization.</w:t>
      </w:r>
    </w:p>
    <w:p w14:paraId="232AED3B" w14:textId="2A1583E5" w:rsidR="00DA01E8" w:rsidRDefault="00DA01E8" w:rsidP="00DA01E8">
      <w:pPr>
        <w:pStyle w:val="Salutation"/>
      </w:pPr>
      <w:r>
        <w:t xml:space="preserve">Currently, I am completing my </w:t>
      </w:r>
      <w:proofErr w:type="gramStart"/>
      <w:r>
        <w:t>Masters in Computer Science</w:t>
      </w:r>
      <w:proofErr w:type="gramEnd"/>
      <w:r>
        <w:t xml:space="preserve"> at the University of Cincinnati. I have worked with Persistent Systems Ltd. as a Senior Software Engineer, where I had an excellent opportunity to work with a leading US financial institution that provided settlement service in the foreign exchange markets. My role was to develop various algorithms that facilitated the settlement system. This project has given me extensive knowledge and understanding of the software development life cycle. I was involved right from the requirement gathering to the deployment and maintenance of the software. I enjoy working on different technologies, and my ability to adapt quickly helps in exploring new technologies. </w:t>
      </w:r>
    </w:p>
    <w:p w14:paraId="21FD234F" w14:textId="77777777" w:rsidR="00C454BA" w:rsidRDefault="00DA01E8" w:rsidP="00DA01E8">
      <w:pPr>
        <w:pStyle w:val="Salutation"/>
      </w:pPr>
      <w:r>
        <w:t xml:space="preserve">The listed requirements closely match my experience and skills, which makes me the right candidate for the intern position. </w:t>
      </w:r>
      <w:r>
        <w:t xml:space="preserve">I have attached the copy of my resume. </w:t>
      </w:r>
      <w:r>
        <w:t>Thank you for your time and consideration.</w:t>
      </w:r>
    </w:p>
    <w:p w14:paraId="3AF15D7A" w14:textId="1671ACC1" w:rsidR="00DA01E8" w:rsidRDefault="00DA01E8" w:rsidP="00DA01E8">
      <w:pPr>
        <w:pStyle w:val="Salutation"/>
      </w:pPr>
      <w:bookmarkStart w:id="0" w:name="_GoBack"/>
      <w:bookmarkEnd w:id="0"/>
      <w:r>
        <w:t xml:space="preserve"> I look forward to speaking with you about this opportunity.</w:t>
      </w:r>
    </w:p>
    <w:p w14:paraId="2478837D" w14:textId="6EBBEFF4" w:rsidR="00EE1202" w:rsidRDefault="00B752C1" w:rsidP="00DA01E8">
      <w:sdt>
        <w:sdtPr>
          <w:alias w:val="Sincerely:"/>
          <w:tag w:val="Sincerely:"/>
          <w:id w:val="-409695676"/>
          <w:placeholder>
            <w:docPart w:val="1F1D0E87CE784F009B4238A6302495D0"/>
          </w:placeholder>
          <w:temporary/>
          <w:showingPlcHdr/>
          <w15:appearance w15:val="hidden"/>
        </w:sdtPr>
        <w:sdtEndPr/>
        <w:sdtContent>
          <w:r w:rsidR="00AB5C3A">
            <w:t>Sincerely</w:t>
          </w:r>
        </w:sdtContent>
      </w:sdt>
      <w:r w:rsidR="000C2E9F">
        <w:t>,</w:t>
      </w:r>
    </w:p>
    <w:sdt>
      <w:sdtPr>
        <w:alias w:val="Name:"/>
        <w:tag w:val="Name:"/>
        <w:id w:val="-625087727"/>
        <w:placeholder>
          <w:docPart w:val="40BF24AA2DF34E8C91C92D09EDCFC6A2"/>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AE16900" w14:textId="20C40C51" w:rsidR="002712AB" w:rsidRDefault="00EE2A0D" w:rsidP="00DA01E8">
          <w:pPr>
            <w:pStyle w:val="Signature"/>
          </w:pPr>
          <w:r>
            <w:t>Ashish Prabhune</w:t>
          </w:r>
        </w:p>
      </w:sdtContent>
    </w:sdt>
    <w:sectPr w:rsidR="002712AB">
      <w:headerReference w:type="even" r:id="rId9"/>
      <w:headerReference w:type="default" r:id="rId10"/>
      <w:footerReference w:type="even" r:id="rId11"/>
      <w:footerReference w:type="default" r:id="rId12"/>
      <w:headerReference w:type="first" r:id="rId13"/>
      <w:footerReference w:type="first" r:id="rId14"/>
      <w:pgSz w:w="12240" w:h="1584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2E0C8" w14:textId="77777777" w:rsidR="00B752C1" w:rsidRDefault="00B752C1">
      <w:r>
        <w:separator/>
      </w:r>
    </w:p>
  </w:endnote>
  <w:endnote w:type="continuationSeparator" w:id="0">
    <w:p w14:paraId="4327E91E" w14:textId="77777777" w:rsidR="00B752C1" w:rsidRDefault="00B75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C0012" w14:textId="77777777" w:rsidR="004C6E6E" w:rsidRDefault="004C6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BC40D" w14:textId="77777777" w:rsidR="004C6E6E" w:rsidRDefault="004C6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C40CA" w14:textId="77777777" w:rsidR="004C6E6E" w:rsidRDefault="004C6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59CDF" w14:textId="77777777" w:rsidR="00B752C1" w:rsidRDefault="00B752C1">
      <w:r>
        <w:separator/>
      </w:r>
    </w:p>
  </w:footnote>
  <w:footnote w:type="continuationSeparator" w:id="0">
    <w:p w14:paraId="7C42BA85" w14:textId="77777777" w:rsidR="00B752C1" w:rsidRDefault="00B75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6F389" w14:textId="77777777" w:rsidR="004C6E6E" w:rsidRDefault="004C6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D28D4" w14:textId="77777777" w:rsidR="00EE1202" w:rsidRDefault="00B752C1">
    <w:pPr>
      <w:pStyle w:val="Header"/>
    </w:pPr>
    <w:sdt>
      <w:sdtPr>
        <w:alias w:val="Recipient name:"/>
        <w:tag w:val="Recipient name:"/>
        <w:id w:val="287324558"/>
        <w:placeholder>
          <w:docPart w:val="7D7069A8A84B4475A5F5B6FAF2B5772B"/>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AB5C3A" w:rsidRPr="00EF61F3">
          <w:t>Recipient Name</w:t>
        </w:r>
      </w:sdtContent>
    </w:sdt>
  </w:p>
  <w:p w14:paraId="2DE43C5C" w14:textId="77777777" w:rsidR="00B73713" w:rsidRDefault="00B752C1">
    <w:pPr>
      <w:pStyle w:val="Header"/>
    </w:pPr>
    <w:sdt>
      <w:sdtPr>
        <w:alias w:val="Date:"/>
        <w:tag w:val="Date:"/>
        <w:id w:val="1949886063"/>
        <w:placeholder>
          <w:docPart w:val="5599BB64D0E6453F904FB3AD79DCBCE1"/>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2712AB">
          <w:t>D</w:t>
        </w:r>
        <w:r w:rsidR="002712AB" w:rsidRPr="00C541B8">
          <w:t>ate</w:t>
        </w:r>
      </w:sdtContent>
    </w:sdt>
  </w:p>
  <w:p w14:paraId="27EC6C1E" w14:textId="77777777" w:rsidR="00EE1202" w:rsidRDefault="000C2E9F">
    <w:pPr>
      <w:pStyle w:val="Header"/>
    </w:pPr>
    <w:r>
      <w:t xml:space="preserve">Page </w:t>
    </w:r>
    <w:r>
      <w:fldChar w:fldCharType="begin"/>
    </w:r>
    <w:r>
      <w:instrText xml:space="preserve"> PAGE   \* MERGEFORMAT </w:instrText>
    </w:r>
    <w:r>
      <w:fldChar w:fldCharType="separate"/>
    </w:r>
    <w:r w:rsidR="00B6633B">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A316" w14:textId="77777777" w:rsidR="004C6E6E" w:rsidRDefault="004C6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0EFD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F2A2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7620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56D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429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C218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5617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C6F3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869A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2E57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315F68"/>
    <w:multiLevelType w:val="hybridMultilevel"/>
    <w:tmpl w:val="EA069DB8"/>
    <w:lvl w:ilvl="0" w:tplc="FD7C03B0">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49">
      <o:colormru v:ext="edit" colors="#bebeea,#d5da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0D"/>
    <w:rsid w:val="00012D77"/>
    <w:rsid w:val="00052C45"/>
    <w:rsid w:val="000C2E9F"/>
    <w:rsid w:val="000D456B"/>
    <w:rsid w:val="0014089A"/>
    <w:rsid w:val="001469D7"/>
    <w:rsid w:val="00161A99"/>
    <w:rsid w:val="00194466"/>
    <w:rsid w:val="001B75F5"/>
    <w:rsid w:val="001E0E3F"/>
    <w:rsid w:val="001E4088"/>
    <w:rsid w:val="001E42B8"/>
    <w:rsid w:val="001E50B0"/>
    <w:rsid w:val="001F636F"/>
    <w:rsid w:val="0021002C"/>
    <w:rsid w:val="002405AD"/>
    <w:rsid w:val="00254A30"/>
    <w:rsid w:val="00264FBB"/>
    <w:rsid w:val="002712AB"/>
    <w:rsid w:val="002906E3"/>
    <w:rsid w:val="00296172"/>
    <w:rsid w:val="002E4C27"/>
    <w:rsid w:val="003075E5"/>
    <w:rsid w:val="003F483F"/>
    <w:rsid w:val="00433347"/>
    <w:rsid w:val="00452704"/>
    <w:rsid w:val="0045281F"/>
    <w:rsid w:val="00475A51"/>
    <w:rsid w:val="00484116"/>
    <w:rsid w:val="004B2DBF"/>
    <w:rsid w:val="004C6E6E"/>
    <w:rsid w:val="005D769F"/>
    <w:rsid w:val="006467B0"/>
    <w:rsid w:val="00695F2A"/>
    <w:rsid w:val="006B743B"/>
    <w:rsid w:val="00702105"/>
    <w:rsid w:val="00736C53"/>
    <w:rsid w:val="007E6FB9"/>
    <w:rsid w:val="007F3398"/>
    <w:rsid w:val="008563A6"/>
    <w:rsid w:val="008616C3"/>
    <w:rsid w:val="0088609C"/>
    <w:rsid w:val="0088618D"/>
    <w:rsid w:val="008D0BA2"/>
    <w:rsid w:val="00922090"/>
    <w:rsid w:val="00923FCE"/>
    <w:rsid w:val="00961512"/>
    <w:rsid w:val="00965533"/>
    <w:rsid w:val="00970E1A"/>
    <w:rsid w:val="00977377"/>
    <w:rsid w:val="009A6B36"/>
    <w:rsid w:val="009C6DD9"/>
    <w:rsid w:val="009E34C4"/>
    <w:rsid w:val="00A575C0"/>
    <w:rsid w:val="00A768CE"/>
    <w:rsid w:val="00A93F0B"/>
    <w:rsid w:val="00AB5C3A"/>
    <w:rsid w:val="00AC75B0"/>
    <w:rsid w:val="00B00E49"/>
    <w:rsid w:val="00B04632"/>
    <w:rsid w:val="00B1207E"/>
    <w:rsid w:val="00B306FF"/>
    <w:rsid w:val="00B44163"/>
    <w:rsid w:val="00B569FC"/>
    <w:rsid w:val="00B6633B"/>
    <w:rsid w:val="00B73713"/>
    <w:rsid w:val="00B752C1"/>
    <w:rsid w:val="00B824CC"/>
    <w:rsid w:val="00B90BEF"/>
    <w:rsid w:val="00B973BD"/>
    <w:rsid w:val="00BB0001"/>
    <w:rsid w:val="00BB2559"/>
    <w:rsid w:val="00C454BA"/>
    <w:rsid w:val="00C541B8"/>
    <w:rsid w:val="00C55374"/>
    <w:rsid w:val="00C752F0"/>
    <w:rsid w:val="00CC31A9"/>
    <w:rsid w:val="00CF2963"/>
    <w:rsid w:val="00CF78E2"/>
    <w:rsid w:val="00D82907"/>
    <w:rsid w:val="00D83C9E"/>
    <w:rsid w:val="00DA01E8"/>
    <w:rsid w:val="00E836B3"/>
    <w:rsid w:val="00E87A5F"/>
    <w:rsid w:val="00EB6177"/>
    <w:rsid w:val="00ED47B5"/>
    <w:rsid w:val="00ED6CA4"/>
    <w:rsid w:val="00EE1202"/>
    <w:rsid w:val="00EE2A0D"/>
    <w:rsid w:val="00EF61F3"/>
    <w:rsid w:val="00F073EE"/>
    <w:rsid w:val="00F464F2"/>
    <w:rsid w:val="00FB189C"/>
    <w:rsid w:val="00FC5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ea,#d5daf3"/>
    </o:shapedefaults>
    <o:shapelayout v:ext="edit">
      <o:idmap v:ext="edit" data="1"/>
    </o:shapelayout>
  </w:shapeDefaults>
  <w:decimalSymbol w:val="."/>
  <w:listSeparator w:val=","/>
  <w14:docId w14:val="09D6AD86"/>
  <w15:docId w15:val="{D27BFBFE-B385-4A3E-89DA-7DC087DC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pPr>
        <w:spacing w:after="240" w:line="276" w:lineRule="auto"/>
      </w:pPr>
    </w:pPrDefault>
  </w:docDefaults>
  <w:latentStyles w:defLockedState="0" w:defUIPriority="0" w:defSemiHidden="0" w:defUnhideWhenUsed="0" w:defQFormat="0" w:count="376">
    <w:lsdException w:name="Normal" w:qFormat="1"/>
    <w:lsdException w:name="heading 1" w:qFormat="1"/>
    <w:lsdException w:name="heading 2" w:uiPriority="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uiPriority="3"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609C"/>
  </w:style>
  <w:style w:type="paragraph" w:styleId="Heading1">
    <w:name w:val="heading 1"/>
    <w:basedOn w:val="Normal"/>
    <w:next w:val="Normal"/>
    <w:uiPriority w:val="9"/>
    <w:unhideWhenUsed/>
    <w:qFormat/>
    <w:pPr>
      <w:spacing w:before="1200" w:after="400"/>
      <w:outlineLvl w:val="0"/>
    </w:pPr>
    <w:rPr>
      <w:rFonts w:asciiTheme="majorHAnsi" w:hAnsiTheme="majorHAnsi"/>
    </w:rPr>
  </w:style>
  <w:style w:type="paragraph" w:styleId="Heading2">
    <w:name w:val="heading 2"/>
    <w:basedOn w:val="Normal"/>
    <w:next w:val="Normal"/>
    <w:link w:val="Heading2Char"/>
    <w:uiPriority w:val="9"/>
    <w:unhideWhenUsed/>
    <w:rsid w:val="002961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29617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961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ContactInfo"/>
    <w:link w:val="DateChar"/>
    <w:uiPriority w:val="2"/>
    <w:qFormat/>
    <w:pPr>
      <w:spacing w:before="240"/>
    </w:pPr>
  </w:style>
  <w:style w:type="paragraph" w:customStyle="1" w:styleId="ContactInfo">
    <w:name w:val="Contact Info"/>
    <w:basedOn w:val="Normal"/>
    <w:uiPriority w:val="1"/>
    <w:unhideWhenUsed/>
    <w:qFormat/>
    <w:pPr>
      <w:spacing w:after="0"/>
    </w:pPr>
  </w:style>
  <w:style w:type="character" w:customStyle="1" w:styleId="DateChar">
    <w:name w:val="Date Char"/>
    <w:basedOn w:val="DefaultParagraphFont"/>
    <w:link w:val="Date"/>
    <w:uiPriority w:val="2"/>
    <w:rsid w:val="0088609C"/>
  </w:style>
  <w:style w:type="paragraph" w:styleId="Closing">
    <w:name w:val="Closing"/>
    <w:basedOn w:val="Normal"/>
    <w:next w:val="Normal"/>
    <w:link w:val="ClosingChar"/>
    <w:uiPriority w:val="4"/>
    <w:qFormat/>
    <w:pPr>
      <w:spacing w:before="400" w:after="1000"/>
    </w:pPr>
  </w:style>
  <w:style w:type="character" w:styleId="PlaceholderText">
    <w:name w:val="Placeholder Text"/>
    <w:basedOn w:val="DefaultParagraphFont"/>
    <w:uiPriority w:val="99"/>
    <w:semiHidden/>
    <w:rPr>
      <w:color w:val="808080"/>
    </w:rPr>
  </w:style>
  <w:style w:type="paragraph" w:customStyle="1" w:styleId="PlaceholderText1">
    <w:name w:val="Placeholder Text1"/>
    <w:basedOn w:val="Normal"/>
    <w:link w:val="PlaceholderTextChar"/>
    <w:semiHidden/>
    <w:unhideWhenUsed/>
    <w:pPr>
      <w:spacing w:after="200"/>
    </w:pPr>
    <w:rPr>
      <w:b/>
    </w:rPr>
  </w:style>
  <w:style w:type="paragraph" w:styleId="Salutation">
    <w:name w:val="Salutation"/>
    <w:basedOn w:val="Normal"/>
    <w:next w:val="Normal"/>
    <w:link w:val="SalutationChar"/>
    <w:uiPriority w:val="3"/>
    <w:qFormat/>
    <w:pPr>
      <w:spacing w:before="400" w:after="200"/>
    </w:pPr>
  </w:style>
  <w:style w:type="character" w:customStyle="1" w:styleId="PlaceholderTextChar">
    <w:name w:val="Placeholder Text Char"/>
    <w:basedOn w:val="DefaultParagraphFont"/>
    <w:link w:val="PlaceholderText1"/>
    <w:semiHidden/>
    <w:rPr>
      <w:rFonts w:asciiTheme="minorHAnsi" w:hAnsiTheme="minorHAnsi"/>
      <w:b/>
      <w:spacing w:val="4"/>
      <w:szCs w:val="18"/>
    </w:rPr>
  </w:style>
  <w:style w:type="character" w:customStyle="1" w:styleId="SalutationChar">
    <w:name w:val="Salutation Char"/>
    <w:basedOn w:val="DefaultParagraphFont"/>
    <w:link w:val="Salutation"/>
    <w:uiPriority w:val="3"/>
    <w:rsid w:val="0088609C"/>
  </w:style>
  <w:style w:type="paragraph" w:customStyle="1" w:styleId="BulletedList">
    <w:name w:val="Bulleted List"/>
    <w:basedOn w:val="Normal"/>
    <w:semiHidden/>
    <w:unhideWhenUsed/>
    <w:pPr>
      <w:numPr>
        <w:numId w:val="13"/>
      </w:numPr>
      <w:spacing w:after="200"/>
      <w:contextualSpacing/>
    </w:pPr>
  </w:style>
  <w:style w:type="paragraph" w:styleId="Header">
    <w:name w:val="header"/>
    <w:basedOn w:val="Normal"/>
    <w:uiPriority w:val="99"/>
    <w:pPr>
      <w:spacing w:after="480"/>
      <w:contextualSpacing/>
    </w:pPr>
    <w:rPr>
      <w:szCs w:val="24"/>
    </w:rPr>
  </w:style>
  <w:style w:type="character" w:customStyle="1" w:styleId="ClosingChar">
    <w:name w:val="Closing Char"/>
    <w:basedOn w:val="DefaultParagraphFont"/>
    <w:link w:val="Closing"/>
    <w:uiPriority w:val="4"/>
    <w:rsid w:val="0088609C"/>
  </w:style>
  <w:style w:type="paragraph" w:styleId="Footer">
    <w:name w:val="footer"/>
    <w:basedOn w:val="Normal"/>
    <w:link w:val="FooterChar"/>
    <w:uiPriority w:val="99"/>
    <w:rsid w:val="00922090"/>
    <w:pPr>
      <w:spacing w:after="0" w:line="240" w:lineRule="auto"/>
    </w:pPr>
  </w:style>
  <w:style w:type="character" w:customStyle="1" w:styleId="FooterChar">
    <w:name w:val="Footer Char"/>
    <w:basedOn w:val="DefaultParagraphFont"/>
    <w:link w:val="Footer"/>
    <w:uiPriority w:val="99"/>
    <w:rsid w:val="00296172"/>
  </w:style>
  <w:style w:type="paragraph" w:styleId="BlockText">
    <w:name w:val="Block Text"/>
    <w:basedOn w:val="Normal"/>
    <w:semiHidden/>
    <w:unhideWhenUsed/>
    <w:rsid w:val="00296172"/>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9617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96172"/>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9"/>
    <w:rsid w:val="0088609C"/>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semiHidden/>
    <w:unhideWhenUsed/>
    <w:qFormat/>
    <w:rsid w:val="00296172"/>
    <w:rPr>
      <w:i/>
      <w:iCs/>
      <w:color w:val="365F91" w:themeColor="accent1" w:themeShade="BF"/>
    </w:rPr>
  </w:style>
  <w:style w:type="paragraph" w:styleId="IntenseQuote">
    <w:name w:val="Intense Quote"/>
    <w:basedOn w:val="Normal"/>
    <w:next w:val="Normal"/>
    <w:link w:val="IntenseQuoteChar"/>
    <w:uiPriority w:val="30"/>
    <w:semiHidden/>
    <w:unhideWhenUsed/>
    <w:qFormat/>
    <w:rsid w:val="002961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296172"/>
    <w:rPr>
      <w:i/>
      <w:iCs/>
      <w:color w:val="365F91" w:themeColor="accent1" w:themeShade="BF"/>
    </w:rPr>
  </w:style>
  <w:style w:type="character" w:styleId="IntenseReference">
    <w:name w:val="Intense Reference"/>
    <w:basedOn w:val="DefaultParagraphFont"/>
    <w:uiPriority w:val="32"/>
    <w:semiHidden/>
    <w:unhideWhenUsed/>
    <w:qFormat/>
    <w:rsid w:val="00296172"/>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296172"/>
    <w:rPr>
      <w:color w:val="595959" w:themeColor="text1" w:themeTint="A6"/>
      <w:shd w:val="clear" w:color="auto" w:fill="E6E6E6"/>
    </w:rPr>
  </w:style>
  <w:style w:type="character" w:styleId="Emphasis">
    <w:name w:val="Emphasis"/>
    <w:basedOn w:val="DefaultParagraphFont"/>
    <w:uiPriority w:val="3"/>
    <w:unhideWhenUsed/>
    <w:qFormat/>
    <w:rsid w:val="00296172"/>
    <w:rPr>
      <w:iCs/>
      <w:color w:val="595959" w:themeColor="text1" w:themeTint="A6"/>
    </w:rPr>
  </w:style>
  <w:style w:type="paragraph" w:styleId="Signature">
    <w:name w:val="Signature"/>
    <w:basedOn w:val="Normal"/>
    <w:link w:val="SignatureChar"/>
    <w:uiPriority w:val="6"/>
    <w:unhideWhenUsed/>
    <w:qFormat/>
    <w:rsid w:val="00296172"/>
    <w:pPr>
      <w:contextualSpacing/>
    </w:pPr>
  </w:style>
  <w:style w:type="character" w:customStyle="1" w:styleId="SignatureChar">
    <w:name w:val="Signature Char"/>
    <w:basedOn w:val="DefaultParagraphFont"/>
    <w:link w:val="Signature"/>
    <w:uiPriority w:val="6"/>
    <w:rsid w:val="00296172"/>
  </w:style>
  <w:style w:type="character" w:styleId="Hyperlink">
    <w:name w:val="Hyperlink"/>
    <w:basedOn w:val="DefaultParagraphFont"/>
    <w:unhideWhenUsed/>
    <w:rsid w:val="00EE2A0D"/>
    <w:rPr>
      <w:color w:val="0000FF" w:themeColor="hyperlink"/>
      <w:u w:val="single"/>
    </w:rPr>
  </w:style>
  <w:style w:type="character" w:styleId="UnresolvedMention">
    <w:name w:val="Unresolved Mention"/>
    <w:basedOn w:val="DefaultParagraphFont"/>
    <w:uiPriority w:val="99"/>
    <w:semiHidden/>
    <w:unhideWhenUsed/>
    <w:rsid w:val="00EE2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bhuah@mail.uc.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up\AppData\Roaming\Microsoft\Templates\Resume%20cover%20letter%20for%20temporary%20pos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0A89F3DB9C41428A05D9440B96016C"/>
        <w:category>
          <w:name w:val="General"/>
          <w:gallery w:val="placeholder"/>
        </w:category>
        <w:types>
          <w:type w:val="bbPlcHdr"/>
        </w:types>
        <w:behaviors>
          <w:behavior w:val="content"/>
        </w:behaviors>
        <w:guid w:val="{A852F8BF-ACF6-495A-A350-B704E23C266E}"/>
      </w:docPartPr>
      <w:docPartBody>
        <w:p w:rsidR="00000000" w:rsidRDefault="002608DB">
          <w:pPr>
            <w:pStyle w:val="770A89F3DB9C41428A05D9440B96016C"/>
          </w:pPr>
          <w:r w:rsidRPr="00B6633B">
            <w:t>Your Name</w:t>
          </w:r>
        </w:p>
      </w:docPartBody>
    </w:docPart>
    <w:docPart>
      <w:docPartPr>
        <w:name w:val="0A66B71BAB824A73848FB0BB6E65049F"/>
        <w:category>
          <w:name w:val="General"/>
          <w:gallery w:val="placeholder"/>
        </w:category>
        <w:types>
          <w:type w:val="bbPlcHdr"/>
        </w:types>
        <w:behaviors>
          <w:behavior w:val="content"/>
        </w:behaviors>
        <w:guid w:val="{7D7A1B5A-4689-42C1-9680-0C849C94EF21}"/>
      </w:docPartPr>
      <w:docPartBody>
        <w:p w:rsidR="00000000" w:rsidRDefault="002608DB">
          <w:pPr>
            <w:pStyle w:val="0A66B71BAB824A73848FB0BB6E65049F"/>
          </w:pPr>
          <w:r w:rsidRPr="00EF61F3">
            <w:t>City, ST ZIP Code</w:t>
          </w:r>
        </w:p>
      </w:docPartBody>
    </w:docPart>
    <w:docPart>
      <w:docPartPr>
        <w:name w:val="13E7C20963CF425EAAC4F514CAD0C214"/>
        <w:category>
          <w:name w:val="General"/>
          <w:gallery w:val="placeholder"/>
        </w:category>
        <w:types>
          <w:type w:val="bbPlcHdr"/>
        </w:types>
        <w:behaviors>
          <w:behavior w:val="content"/>
        </w:behaviors>
        <w:guid w:val="{3224C67F-43AF-4962-8FA7-B31D96D7D266}"/>
      </w:docPartPr>
      <w:docPartBody>
        <w:p w:rsidR="00000000" w:rsidRDefault="002608DB">
          <w:pPr>
            <w:pStyle w:val="13E7C20963CF425EAAC4F514CAD0C214"/>
          </w:pPr>
          <w:r w:rsidRPr="00EF61F3">
            <w:t>Phone</w:t>
          </w:r>
        </w:p>
      </w:docPartBody>
    </w:docPart>
    <w:docPart>
      <w:docPartPr>
        <w:name w:val="7D7069A8A84B4475A5F5B6FAF2B5772B"/>
        <w:category>
          <w:name w:val="General"/>
          <w:gallery w:val="placeholder"/>
        </w:category>
        <w:types>
          <w:type w:val="bbPlcHdr"/>
        </w:types>
        <w:behaviors>
          <w:behavior w:val="content"/>
        </w:behaviors>
        <w:guid w:val="{B4C0EFBC-27DD-4357-B90F-9FE143990468}"/>
      </w:docPartPr>
      <w:docPartBody>
        <w:p w:rsidR="00000000" w:rsidRDefault="002608DB">
          <w:pPr>
            <w:pStyle w:val="7D7069A8A84B4475A5F5B6FAF2B5772B"/>
          </w:pPr>
          <w:r w:rsidRPr="00296172">
            <w:rPr>
              <w:rStyle w:val="Emphasis"/>
            </w:rPr>
            <w:t>job title</w:t>
          </w:r>
        </w:p>
      </w:docPartBody>
    </w:docPart>
    <w:docPart>
      <w:docPartPr>
        <w:name w:val="5599BB64D0E6453F904FB3AD79DCBCE1"/>
        <w:category>
          <w:name w:val="General"/>
          <w:gallery w:val="placeholder"/>
        </w:category>
        <w:types>
          <w:type w:val="bbPlcHdr"/>
        </w:types>
        <w:behaviors>
          <w:behavior w:val="content"/>
        </w:behaviors>
        <w:guid w:val="{01D50109-E6A1-40D9-8E51-739D88A89579}"/>
      </w:docPartPr>
      <w:docPartBody>
        <w:p w:rsidR="00000000" w:rsidRDefault="002608DB">
          <w:pPr>
            <w:pStyle w:val="5599BB64D0E6453F904FB3AD79DCBCE1"/>
          </w:pPr>
          <w:r>
            <w:t>Based on the requirements listed in the ad, I feel that my skills and experience are a perfect match for this position.</w:t>
          </w:r>
        </w:p>
      </w:docPartBody>
    </w:docPart>
    <w:docPart>
      <w:docPartPr>
        <w:name w:val="1F1D0E87CE784F009B4238A6302495D0"/>
        <w:category>
          <w:name w:val="General"/>
          <w:gallery w:val="placeholder"/>
        </w:category>
        <w:types>
          <w:type w:val="bbPlcHdr"/>
        </w:types>
        <w:behaviors>
          <w:behavior w:val="content"/>
        </w:behaviors>
        <w:guid w:val="{ECDC89C5-1A49-4D8E-A4A5-B2D03DBBA1A3}"/>
      </w:docPartPr>
      <w:docPartBody>
        <w:p w:rsidR="00000000" w:rsidRDefault="002608DB">
          <w:pPr>
            <w:pStyle w:val="1F1D0E87CE784F009B4238A6302495D0"/>
          </w:pPr>
          <w:r>
            <w:t>Sincerely</w:t>
          </w:r>
        </w:p>
      </w:docPartBody>
    </w:docPart>
    <w:docPart>
      <w:docPartPr>
        <w:name w:val="40BF24AA2DF34E8C91C92D09EDCFC6A2"/>
        <w:category>
          <w:name w:val="General"/>
          <w:gallery w:val="placeholder"/>
        </w:category>
        <w:types>
          <w:type w:val="bbPlcHdr"/>
        </w:types>
        <w:behaviors>
          <w:behavior w:val="content"/>
        </w:behaviors>
        <w:guid w:val="{D10858BA-D1BD-4422-94F1-8C444041A367}"/>
      </w:docPartPr>
      <w:docPartBody>
        <w:p w:rsidR="00000000" w:rsidRDefault="002608DB">
          <w:pPr>
            <w:pStyle w:val="40BF24AA2DF34E8C91C92D09EDCFC6A2"/>
          </w:pPr>
          <w:r w:rsidRPr="00B6633B">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DB"/>
    <w:rsid w:val="00260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0A89F3DB9C41428A05D9440B96016C">
    <w:name w:val="770A89F3DB9C41428A05D9440B96016C"/>
  </w:style>
  <w:style w:type="paragraph" w:customStyle="1" w:styleId="0B42C59039CD427591E99C9DAAEF8028">
    <w:name w:val="0B42C59039CD427591E99C9DAAEF8028"/>
  </w:style>
  <w:style w:type="paragraph" w:customStyle="1" w:styleId="0A66B71BAB824A73848FB0BB6E65049F">
    <w:name w:val="0A66B71BAB824A73848FB0BB6E65049F"/>
  </w:style>
  <w:style w:type="paragraph" w:customStyle="1" w:styleId="13E7C20963CF425EAAC4F514CAD0C214">
    <w:name w:val="13E7C20963CF425EAAC4F514CAD0C214"/>
  </w:style>
  <w:style w:type="paragraph" w:customStyle="1" w:styleId="2A6389DABBA549BD9F3E0BF5E12CA7DC">
    <w:name w:val="2A6389DABBA549BD9F3E0BF5E12CA7DC"/>
  </w:style>
  <w:style w:type="paragraph" w:customStyle="1" w:styleId="0FDAB275F0A24FC99D17719856B64D1D">
    <w:name w:val="0FDAB275F0A24FC99D17719856B64D1D"/>
  </w:style>
  <w:style w:type="paragraph" w:customStyle="1" w:styleId="DDBFEC750FBD4EBCB49A42567566B662">
    <w:name w:val="DDBFEC750FBD4EBCB49A42567566B662"/>
  </w:style>
  <w:style w:type="paragraph" w:customStyle="1" w:styleId="8C3FC566B5794D1F92FBF2AC933F6B9D">
    <w:name w:val="8C3FC566B5794D1F92FBF2AC933F6B9D"/>
  </w:style>
  <w:style w:type="paragraph" w:customStyle="1" w:styleId="E6A0C194D316434B8D9031594103FF1D">
    <w:name w:val="E6A0C194D316434B8D9031594103FF1D"/>
  </w:style>
  <w:style w:type="paragraph" w:customStyle="1" w:styleId="57ECBC3B619F4396AE5FE154148F7644">
    <w:name w:val="57ECBC3B619F4396AE5FE154148F7644"/>
  </w:style>
  <w:style w:type="paragraph" w:customStyle="1" w:styleId="7DB5CDDBD46A4668A20C0D5911C53037">
    <w:name w:val="7DB5CDDBD46A4668A20C0D5911C53037"/>
  </w:style>
  <w:style w:type="paragraph" w:customStyle="1" w:styleId="4A247E39D6CB49A4B4AFDA9B496B157A">
    <w:name w:val="4A247E39D6CB49A4B4AFDA9B496B157A"/>
  </w:style>
  <w:style w:type="paragraph" w:customStyle="1" w:styleId="C38B89D68A8E4D72A5202F42E501BF9B">
    <w:name w:val="C38B89D68A8E4D72A5202F42E501BF9B"/>
  </w:style>
  <w:style w:type="character" w:styleId="Emphasis">
    <w:name w:val="Emphasis"/>
    <w:basedOn w:val="DefaultParagraphFont"/>
    <w:unhideWhenUsed/>
    <w:qFormat/>
    <w:rPr>
      <w:iCs/>
      <w:color w:val="595959" w:themeColor="text1" w:themeTint="A6"/>
    </w:rPr>
  </w:style>
  <w:style w:type="paragraph" w:customStyle="1" w:styleId="4F1F117C96004FB2AEE67183FBCFD2F5">
    <w:name w:val="4F1F117C96004FB2AEE67183FBCFD2F5"/>
  </w:style>
  <w:style w:type="paragraph" w:customStyle="1" w:styleId="874E0E595F5543629DCDCA5CE0C93104">
    <w:name w:val="874E0E595F5543629DCDCA5CE0C93104"/>
  </w:style>
  <w:style w:type="paragraph" w:customStyle="1" w:styleId="7D7069A8A84B4475A5F5B6FAF2B5772B">
    <w:name w:val="7D7069A8A84B4475A5F5B6FAF2B5772B"/>
  </w:style>
  <w:style w:type="paragraph" w:customStyle="1" w:styleId="5599BB64D0E6453F904FB3AD79DCBCE1">
    <w:name w:val="5599BB64D0E6453F904FB3AD79DCBCE1"/>
  </w:style>
  <w:style w:type="paragraph" w:customStyle="1" w:styleId="F5566D54E1BF4CD0BB3971BBC128F3AE">
    <w:name w:val="F5566D54E1BF4CD0BB3971BBC128F3AE"/>
  </w:style>
  <w:style w:type="paragraph" w:customStyle="1" w:styleId="BBD5D56B69C249F8B3FC1E593A25AC0D">
    <w:name w:val="BBD5D56B69C249F8B3FC1E593A25AC0D"/>
  </w:style>
  <w:style w:type="paragraph" w:customStyle="1" w:styleId="7735DF57D01945008E3D08971116F81C">
    <w:name w:val="7735DF57D01945008E3D08971116F81C"/>
  </w:style>
  <w:style w:type="paragraph" w:customStyle="1" w:styleId="868C3C57EF164A77B36E20BA6BAB07BD">
    <w:name w:val="868C3C57EF164A77B36E20BA6BAB07BD"/>
  </w:style>
  <w:style w:type="paragraph" w:customStyle="1" w:styleId="3A3A2A67955745B5A3071E5CEDA2DCA7">
    <w:name w:val="3A3A2A67955745B5A3071E5CEDA2DCA7"/>
  </w:style>
  <w:style w:type="paragraph" w:customStyle="1" w:styleId="73CBB72A4EA84EDAAE8B3FA86705EE3B">
    <w:name w:val="73CBB72A4EA84EDAAE8B3FA86705EE3B"/>
  </w:style>
  <w:style w:type="paragraph" w:customStyle="1" w:styleId="AAFA25185E164F1BB80D265B7D9BF753">
    <w:name w:val="AAFA25185E164F1BB80D265B7D9BF753"/>
  </w:style>
  <w:style w:type="paragraph" w:customStyle="1" w:styleId="D4E3B832C2A44657B8EE497427B1B78F">
    <w:name w:val="D4E3B832C2A44657B8EE497427B1B78F"/>
  </w:style>
  <w:style w:type="paragraph" w:customStyle="1" w:styleId="1F1D0E87CE784F009B4238A6302495D0">
    <w:name w:val="1F1D0E87CE784F009B4238A6302495D0"/>
  </w:style>
  <w:style w:type="paragraph" w:customStyle="1" w:styleId="40BF24AA2DF34E8C91C92D09EDCFC6A2">
    <w:name w:val="40BF24AA2DF34E8C91C92D09EDCFC6A2"/>
  </w:style>
  <w:style w:type="paragraph" w:customStyle="1" w:styleId="2DA0908EBBCC4285A70434ECCF41B28E">
    <w:name w:val="2DA0908EBBCC4285A70434ECCF41B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cover letter for temporary position</Template>
  <TotalTime>6</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Ashish Prabhune</dc:creator>
  <cp:keywords/>
  <cp:lastModifiedBy>Ashish Prabhune</cp:lastModifiedBy>
  <cp:revision>3</cp:revision>
  <cp:lastPrinted>2004-04-02T18:06:00Z</cp:lastPrinted>
  <dcterms:created xsi:type="dcterms:W3CDTF">2020-02-02T18:57:00Z</dcterms:created>
  <dcterms:modified xsi:type="dcterms:W3CDTF">2020-02-02T19:01:00Z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TC060914381033</vt:lpwstr>
  </property>
  <property fmtid="{D5CDD505-2E9C-101B-9397-08002B2CF9AE}" pid="3" name="ContentTypeId">
    <vt:lpwstr>0x010100AA3F7D94069FF64A86F7DFF56D60E3BE</vt:lpwstr>
  </property>
</Properties>
</file>